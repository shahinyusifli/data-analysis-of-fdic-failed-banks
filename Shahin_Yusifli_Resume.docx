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E7F88" w14:textId="1508D53F" w:rsidR="00C067C5" w:rsidRPr="00BF74FD" w:rsidRDefault="00624BA1" w:rsidP="00BF74FD">
      <w:pPr>
        <w:pStyle w:val="ContactInfo"/>
        <w:rPr>
          <w:sz w:val="50"/>
          <w:szCs w:val="50"/>
        </w:rPr>
      </w:pPr>
      <w:proofErr w:type="spellStart"/>
      <w:r w:rsidRPr="00624BA1">
        <w:rPr>
          <w:sz w:val="50"/>
          <w:szCs w:val="50"/>
        </w:rPr>
        <w:t>Shahin</w:t>
      </w:r>
      <w:proofErr w:type="spellEnd"/>
      <w:r w:rsidRPr="00624BA1">
        <w:rPr>
          <w:sz w:val="50"/>
          <w:szCs w:val="50"/>
        </w:rPr>
        <w:t xml:space="preserve"> </w:t>
      </w:r>
      <w:proofErr w:type="spellStart"/>
      <w:r w:rsidRPr="00624BA1">
        <w:rPr>
          <w:sz w:val="50"/>
          <w:szCs w:val="50"/>
        </w:rPr>
        <w:t>Yusifli</w:t>
      </w:r>
      <w:proofErr w:type="spellEnd"/>
      <w:r w:rsidR="00A009F5">
        <w:rPr>
          <w:sz w:val="50"/>
          <w:szCs w:val="50"/>
        </w:rPr>
        <w:t xml:space="preserve"> </w:t>
      </w:r>
      <w:r w:rsidR="00527472">
        <w:rPr>
          <w:sz w:val="50"/>
          <w:szCs w:val="50"/>
        </w:rPr>
        <w:t xml:space="preserve">                                                                                              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10800"/>
      </w:tblGrid>
      <w:tr w:rsidR="00260D3F" w:rsidRPr="008E0979" w14:paraId="202084E3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5AF9117B" w14:textId="6066AD22" w:rsidR="000061ED" w:rsidRPr="008E0979" w:rsidRDefault="009C7085" w:rsidP="00D200C1">
            <w:pPr>
              <w:spacing w:afterAutospacing="1"/>
              <w:ind w:right="0"/>
              <w:jc w:val="both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I </w:t>
            </w:r>
            <w:r w:rsidR="004A634F">
              <w:rPr>
                <w:color w:val="404040" w:themeColor="text1" w:themeTint="BF"/>
              </w:rPr>
              <w:t>have</w:t>
            </w:r>
            <w:r w:rsidR="008E0979" w:rsidRPr="00B45671">
              <w:rPr>
                <w:color w:val="404040" w:themeColor="text1" w:themeTint="BF"/>
              </w:rPr>
              <w:t xml:space="preserve"> </w:t>
            </w:r>
            <w:r w:rsidR="00D200C1">
              <w:rPr>
                <w:color w:val="404040" w:themeColor="text1" w:themeTint="BF"/>
              </w:rPr>
              <w:t>over two</w:t>
            </w:r>
            <w:r w:rsidR="008E0979" w:rsidRPr="00B45671">
              <w:rPr>
                <w:color w:val="404040" w:themeColor="text1" w:themeTint="BF"/>
              </w:rPr>
              <w:t xml:space="preserve"> year</w:t>
            </w:r>
            <w:r w:rsidR="009D1B14">
              <w:rPr>
                <w:color w:val="404040" w:themeColor="text1" w:themeTint="BF"/>
              </w:rPr>
              <w:t>s of exp</w:t>
            </w:r>
            <w:r w:rsidR="00BD67A3">
              <w:rPr>
                <w:color w:val="404040" w:themeColor="text1" w:themeTint="BF"/>
              </w:rPr>
              <w:t>erience</w:t>
            </w:r>
            <w:r w:rsidR="006258BE">
              <w:rPr>
                <w:color w:val="404040" w:themeColor="text1" w:themeTint="BF"/>
              </w:rPr>
              <w:t xml:space="preserve"> in</w:t>
            </w:r>
            <w:r w:rsidR="00D200C1">
              <w:rPr>
                <w:color w:val="404040" w:themeColor="text1" w:themeTint="BF"/>
              </w:rPr>
              <w:t xml:space="preserve"> data analysis</w:t>
            </w:r>
            <w:r w:rsidR="006258BE">
              <w:rPr>
                <w:color w:val="404040" w:themeColor="text1" w:themeTint="BF"/>
              </w:rPr>
              <w:t xml:space="preserve"> and</w:t>
            </w:r>
            <w:r w:rsidR="00D200C1">
              <w:rPr>
                <w:color w:val="404040" w:themeColor="text1" w:themeTint="BF"/>
              </w:rPr>
              <w:t xml:space="preserve"> data engineering</w:t>
            </w:r>
            <w:r w:rsidR="009D1B14">
              <w:rPr>
                <w:color w:val="404040" w:themeColor="text1" w:themeTint="BF"/>
              </w:rPr>
              <w:t xml:space="preserve">. </w:t>
            </w:r>
            <w:r w:rsidR="00BD67A3" w:rsidRPr="00BD67A3">
              <w:rPr>
                <w:color w:val="404040" w:themeColor="text1" w:themeTint="BF"/>
              </w:rPr>
              <w:t xml:space="preserve">In different projects, I have used </w:t>
            </w:r>
            <w:r w:rsidR="00D200C1" w:rsidRPr="00D200C1">
              <w:rPr>
                <w:b/>
                <w:color w:val="404040" w:themeColor="text1" w:themeTint="BF"/>
              </w:rPr>
              <w:t>Power BI</w:t>
            </w:r>
            <w:r w:rsidR="00D200C1">
              <w:rPr>
                <w:color w:val="404040" w:themeColor="text1" w:themeTint="BF"/>
              </w:rPr>
              <w:t xml:space="preserve">, </w:t>
            </w:r>
            <w:r w:rsidR="00D200C1" w:rsidRPr="00D200C1">
              <w:rPr>
                <w:b/>
                <w:color w:val="404040" w:themeColor="text1" w:themeTint="BF"/>
              </w:rPr>
              <w:t>SQL Server Analysis Service</w:t>
            </w:r>
            <w:r w:rsidR="00D200C1">
              <w:rPr>
                <w:color w:val="404040" w:themeColor="text1" w:themeTint="BF"/>
              </w:rPr>
              <w:t xml:space="preserve">, </w:t>
            </w:r>
            <w:r w:rsidR="00BE3B35" w:rsidRPr="00B85946">
              <w:rPr>
                <w:b/>
                <w:bCs/>
                <w:color w:val="000000" w:themeColor="text1"/>
              </w:rPr>
              <w:t>Azure SQL Data Warehouse</w:t>
            </w:r>
            <w:r w:rsidR="00BE3B35">
              <w:rPr>
                <w:b/>
                <w:bCs/>
                <w:color w:val="000000" w:themeColor="text1"/>
              </w:rPr>
              <w:t xml:space="preserve">, </w:t>
            </w:r>
            <w:r w:rsidR="00BE3B35" w:rsidRPr="00B85946">
              <w:rPr>
                <w:b/>
                <w:bCs/>
                <w:color w:val="000000" w:themeColor="text1"/>
              </w:rPr>
              <w:t xml:space="preserve">Azure </w:t>
            </w:r>
            <w:proofErr w:type="spellStart"/>
            <w:r w:rsidR="00BE3B35" w:rsidRPr="00B85946">
              <w:rPr>
                <w:b/>
                <w:bCs/>
                <w:color w:val="000000" w:themeColor="text1"/>
              </w:rPr>
              <w:t>Databricks</w:t>
            </w:r>
            <w:proofErr w:type="spellEnd"/>
            <w:r w:rsidR="00BE3B35" w:rsidRPr="00B85946">
              <w:rPr>
                <w:b/>
                <w:bCs/>
                <w:color w:val="000000" w:themeColor="text1"/>
              </w:rPr>
              <w:t>, Azure Data Factory,</w:t>
            </w:r>
            <w:r w:rsidR="00D200C1">
              <w:rPr>
                <w:b/>
                <w:bCs/>
                <w:color w:val="000000" w:themeColor="text1"/>
              </w:rPr>
              <w:t xml:space="preserve"> Oracle BI, PL/SQL, Airflow</w:t>
            </w:r>
            <w:r w:rsidR="00884C96">
              <w:rPr>
                <w:b/>
                <w:bCs/>
                <w:color w:val="000000" w:themeColor="text1"/>
              </w:rPr>
              <w:t xml:space="preserve">, and </w:t>
            </w:r>
            <w:proofErr w:type="spellStart"/>
            <w:r w:rsidR="00884C96">
              <w:rPr>
                <w:b/>
                <w:bCs/>
                <w:color w:val="000000" w:themeColor="text1"/>
              </w:rPr>
              <w:t>Git</w:t>
            </w:r>
            <w:proofErr w:type="spellEnd"/>
            <w:r w:rsidR="00884C96">
              <w:rPr>
                <w:b/>
                <w:bCs/>
                <w:color w:val="000000" w:themeColor="text1"/>
              </w:rPr>
              <w:t>/GitHub</w:t>
            </w:r>
            <w:r w:rsidR="00BE3B35">
              <w:rPr>
                <w:b/>
                <w:bCs/>
                <w:color w:val="000000" w:themeColor="text1"/>
              </w:rPr>
              <w:t>.</w:t>
            </w:r>
            <w:r w:rsidR="00BE3B35">
              <w:t xml:space="preserve"> </w:t>
            </w:r>
            <w:proofErr w:type="gramStart"/>
            <w:r w:rsidR="008E0979" w:rsidRPr="00B45671">
              <w:rPr>
                <w:color w:val="404040" w:themeColor="text1" w:themeTint="BF"/>
              </w:rPr>
              <w:t>Also</w:t>
            </w:r>
            <w:proofErr w:type="gramEnd"/>
            <w:r w:rsidR="008E0979" w:rsidRPr="00B45671">
              <w:rPr>
                <w:color w:val="404040" w:themeColor="text1" w:themeTint="BF"/>
              </w:rPr>
              <w:t>, I am so motivated and open to new technologies</w:t>
            </w:r>
            <w:r w:rsidR="004A634F">
              <w:rPr>
                <w:color w:val="404040" w:themeColor="text1" w:themeTint="BF"/>
              </w:rPr>
              <w:t>,</w:t>
            </w:r>
            <w:r w:rsidR="008E0979" w:rsidRPr="00B45671">
              <w:rPr>
                <w:color w:val="404040" w:themeColor="text1" w:themeTint="BF"/>
              </w:rPr>
              <w:t xml:space="preserve"> and work disciplines.</w:t>
            </w:r>
          </w:p>
        </w:tc>
      </w:tr>
    </w:tbl>
    <w:p w14:paraId="1A96ACD8" w14:textId="55E9B40D" w:rsidR="00C067C5" w:rsidRPr="00843164" w:rsidRDefault="00F7258B" w:rsidP="0096554D">
      <w:pPr>
        <w:pStyle w:val="Heading1"/>
      </w:pPr>
      <w:r>
        <w:t>Contacts</w:t>
      </w:r>
    </w:p>
    <w:tbl>
      <w:tblPr>
        <w:tblStyle w:val="ResumeTable"/>
        <w:tblW w:w="0" w:type="auto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93"/>
        <w:gridCol w:w="1662"/>
      </w:tblGrid>
      <w:tr w:rsidR="00826FAD" w:rsidRPr="00392D2C" w14:paraId="1C2E70C9" w14:textId="2602136D" w:rsidTr="00826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double" w:sz="2" w:space="0" w:color="595959" w:themeColor="text1" w:themeTint="A6"/>
            </w:tcBorders>
          </w:tcPr>
          <w:p w14:paraId="08037E25" w14:textId="77777777" w:rsidR="00826FAD" w:rsidRDefault="00826FAD" w:rsidP="00233D68">
            <w:r w:rsidRPr="00256FE1">
              <w:rPr>
                <w:b/>
                <w:bCs/>
              </w:rPr>
              <w:t>Phone</w:t>
            </w:r>
            <w:r w:rsidRPr="00256FE1">
              <w:t xml:space="preserve">: +37256385105 | </w:t>
            </w:r>
            <w:r w:rsidRPr="00256FE1">
              <w:rPr>
                <w:b/>
                <w:bCs/>
              </w:rPr>
              <w:t>Email</w:t>
            </w:r>
            <w:r w:rsidRPr="00256FE1">
              <w:t xml:space="preserve">: </w:t>
            </w:r>
            <w:hyperlink r:id="rId11" w:history="1">
              <w:r w:rsidRPr="009D5590">
                <w:rPr>
                  <w:rStyle w:val="Hyperlink"/>
                </w:rPr>
                <w:t>sahinyusifli98@gmail.com</w:t>
              </w:r>
            </w:hyperlink>
            <w:r>
              <w:t xml:space="preserve"> </w:t>
            </w:r>
            <w:r w:rsidRPr="00256FE1">
              <w:t>|</w:t>
            </w:r>
            <w:r>
              <w:t xml:space="preserve"> </w:t>
            </w:r>
          </w:p>
          <w:p w14:paraId="05BA4934" w14:textId="5E27D5B5" w:rsidR="00826FAD" w:rsidRDefault="00826FAD" w:rsidP="00233D68">
            <w:r w:rsidRPr="00256FE1">
              <w:rPr>
                <w:b/>
                <w:bCs/>
              </w:rPr>
              <w:t>LinkedIn</w:t>
            </w:r>
            <w:r>
              <w:rPr>
                <w:b/>
                <w:bCs/>
              </w:rPr>
              <w:t xml:space="preserve">: </w:t>
            </w:r>
            <w:hyperlink r:id="rId12" w:history="1">
              <w:r w:rsidRPr="00346178">
                <w:rPr>
                  <w:rStyle w:val="Hyperlink"/>
                </w:rPr>
                <w:t>linkedin.com/in/</w:t>
              </w:r>
              <w:proofErr w:type="spellStart"/>
              <w:r w:rsidRPr="00346178">
                <w:rPr>
                  <w:rStyle w:val="Hyperlink"/>
                </w:rPr>
                <w:t>shahin-yusifli</w:t>
              </w:r>
              <w:proofErr w:type="spellEnd"/>
            </w:hyperlink>
            <w:r w:rsidRPr="00256FE1">
              <w:t xml:space="preserve"> | </w:t>
            </w:r>
            <w:r w:rsidRPr="00256FE1">
              <w:rPr>
                <w:b/>
                <w:bCs/>
              </w:rPr>
              <w:t>GitHub</w:t>
            </w:r>
            <w:r w:rsidRPr="00256FE1">
              <w:t xml:space="preserve">: </w:t>
            </w:r>
            <w:hyperlink r:id="rId13" w:history="1">
              <w:r w:rsidRPr="00346178">
                <w:rPr>
                  <w:rStyle w:val="Hyperlink"/>
                </w:rPr>
                <w:t>github.com/</w:t>
              </w:r>
              <w:proofErr w:type="spellStart"/>
              <w:r w:rsidRPr="00346178">
                <w:rPr>
                  <w:rStyle w:val="Hyperlink"/>
                </w:rPr>
                <w:t>shahinyusifli</w:t>
              </w:r>
              <w:proofErr w:type="spellEnd"/>
            </w:hyperlink>
            <w:r w:rsidRPr="00256FE1">
              <w:t xml:space="preserve"> | </w:t>
            </w:r>
          </w:p>
          <w:p w14:paraId="21718CAC" w14:textId="090AFDE1" w:rsidR="00826FAD" w:rsidRPr="00826FAD" w:rsidRDefault="00826FAD" w:rsidP="00233D68">
            <w:pPr>
              <w:rPr>
                <w:lang w:val="fi-FI"/>
              </w:rPr>
            </w:pPr>
            <w:r w:rsidRPr="00826FAD">
              <w:rPr>
                <w:b/>
                <w:bCs/>
                <w:lang w:val="fi-FI"/>
              </w:rPr>
              <w:t>Address</w:t>
            </w:r>
            <w:r w:rsidRPr="00826FAD">
              <w:rPr>
                <w:lang w:val="fi-FI"/>
              </w:rPr>
              <w:t>: Ehitajate tee 5, 12616 Tallinn, TALLINN, Estonia</w:t>
            </w:r>
          </w:p>
        </w:tc>
        <w:tc>
          <w:tcPr>
            <w:tcW w:w="0" w:type="auto"/>
            <w:tcBorders>
              <w:top w:val="double" w:sz="2" w:space="0" w:color="595959" w:themeColor="text1" w:themeTint="A6"/>
            </w:tcBorders>
          </w:tcPr>
          <w:p w14:paraId="38B00641" w14:textId="77777777" w:rsidR="00826FAD" w:rsidRPr="00392D2C" w:rsidRDefault="00826FAD" w:rsidP="00233D68">
            <w:pPr>
              <w:rPr>
                <w:b/>
                <w:bCs/>
                <w:lang w:val="fi-FI"/>
              </w:rPr>
            </w:pPr>
          </w:p>
        </w:tc>
      </w:tr>
    </w:tbl>
    <w:p w14:paraId="3CA9A1BE" w14:textId="77777777" w:rsidR="00843164" w:rsidRPr="00256FE1" w:rsidRDefault="00A11DD4" w:rsidP="0096554D">
      <w:pPr>
        <w:pStyle w:val="Heading1"/>
        <w:rPr>
          <w:rFonts w:asciiTheme="minorHAnsi" w:eastAsiaTheme="minorHAnsi" w:hAnsiTheme="minorHAnsi" w:cstheme="minorBidi"/>
          <w:caps w:val="0"/>
          <w:sz w:val="22"/>
          <w:szCs w:val="22"/>
        </w:rPr>
      </w:pPr>
      <w:sdt>
        <w:sdtPr>
          <w:rPr>
            <w:rFonts w:asciiTheme="minorHAnsi" w:eastAsiaTheme="minorHAnsi" w:hAnsiTheme="minorHAnsi" w:cstheme="minorBidi"/>
            <w:caps w:val="0"/>
            <w:sz w:val="22"/>
            <w:szCs w:val="22"/>
          </w:rPr>
          <w:alias w:val="Experience heading:"/>
          <w:tag w:val="Experience heading:"/>
          <w:id w:val="899876606"/>
          <w:placeholder>
            <w:docPart w:val="69B1E7E5AF994621A82B456C9053333B"/>
          </w:placeholder>
          <w:temporary/>
          <w:showingPlcHdr/>
          <w15:appearance w15:val="hidden"/>
        </w:sdtPr>
        <w:sdtEndPr/>
        <w:sdtContent>
          <w:r w:rsidR="00843164" w:rsidRPr="00256FE1">
            <w:t>Experience</w:t>
          </w:r>
        </w:sdtContent>
      </w:sdt>
    </w:p>
    <w:tbl>
      <w:tblPr>
        <w:tblStyle w:val="ResumeTable"/>
        <w:tblW w:w="5000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20"/>
        <w:gridCol w:w="10780"/>
      </w:tblGrid>
      <w:tr w:rsidR="00843164" w:rsidRPr="00843164" w14:paraId="1D97C241" w14:textId="77777777" w:rsidTr="007D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4"/>
          <w:tblHeader/>
        </w:trPr>
        <w:tc>
          <w:tcPr>
            <w:tcW w:w="9" w:type="pct"/>
            <w:tcBorders>
              <w:top w:val="double" w:sz="2" w:space="0" w:color="595959" w:themeColor="text1" w:themeTint="A6"/>
            </w:tcBorders>
          </w:tcPr>
          <w:p w14:paraId="52AEBDE1" w14:textId="71E6FF46" w:rsidR="00843164" w:rsidRPr="00CB6772" w:rsidRDefault="00843164" w:rsidP="00CB6772">
            <w:pPr>
              <w:pStyle w:val="Date"/>
            </w:pPr>
          </w:p>
        </w:tc>
        <w:tc>
          <w:tcPr>
            <w:tcW w:w="4991" w:type="pct"/>
            <w:tcBorders>
              <w:top w:val="double" w:sz="2" w:space="0" w:color="595959" w:themeColor="text1" w:themeTint="A6"/>
            </w:tcBorders>
          </w:tcPr>
          <w:p w14:paraId="051012DC" w14:textId="6EC764EE" w:rsidR="00991788" w:rsidRPr="00843164" w:rsidRDefault="00991788" w:rsidP="00991788">
            <w:r w:rsidRPr="00B85946">
              <w:rPr>
                <w:b/>
                <w:bCs/>
                <w:color w:val="000000" w:themeColor="text1"/>
                <w:sz w:val="28"/>
                <w:szCs w:val="28"/>
              </w:rPr>
              <w:t xml:space="preserve">Data </w:t>
            </w:r>
            <w:r w:rsidR="007D5164">
              <w:rPr>
                <w:b/>
                <w:bCs/>
                <w:color w:val="000000" w:themeColor="text1"/>
                <w:sz w:val="28"/>
                <w:szCs w:val="28"/>
              </w:rPr>
              <w:t>Analyst/</w:t>
            </w:r>
            <w:bookmarkStart w:id="0" w:name="_GoBack"/>
            <w:bookmarkEnd w:id="0"/>
            <w:r w:rsidRPr="00B85946">
              <w:rPr>
                <w:b/>
                <w:bCs/>
                <w:color w:val="000000" w:themeColor="text1"/>
                <w:sz w:val="28"/>
                <w:szCs w:val="28"/>
              </w:rPr>
              <w:t>Engineer</w:t>
            </w:r>
            <w:r w:rsidRPr="00843164">
              <w:t>, </w:t>
            </w:r>
            <w:r w:rsidR="00797D2E">
              <w:t>Agile Solutions,</w:t>
            </w:r>
            <w:r>
              <w:t xml:space="preserve"> </w:t>
            </w:r>
            <w:r w:rsidRPr="005061FE">
              <w:t>01/2020 – 06/2021</w:t>
            </w:r>
          </w:p>
          <w:p w14:paraId="54B027E9" w14:textId="36B956EE" w:rsidR="00991788" w:rsidRPr="00565FF3" w:rsidRDefault="00991788" w:rsidP="00991788">
            <w:pPr>
              <w:rPr>
                <w:color w:val="auto"/>
              </w:rPr>
            </w:pPr>
            <w:r>
              <w:t>C</w:t>
            </w:r>
            <w:r w:rsidRPr="005C5CD7">
              <w:t xml:space="preserve">reating </w:t>
            </w:r>
            <w:r w:rsidRPr="005C5CD7">
              <w:rPr>
                <w:b/>
                <w:color w:val="auto"/>
              </w:rPr>
              <w:t>data-driven infrastructure for the Azerbaijan Republic State Migration Service</w:t>
            </w:r>
            <w:r w:rsidRPr="00565FF3">
              <w:rPr>
                <w:color w:val="auto"/>
              </w:rPr>
              <w:t xml:space="preserve"> </w:t>
            </w:r>
            <w:r w:rsidRPr="00A84708">
              <w:t xml:space="preserve">and </w:t>
            </w:r>
            <w:r>
              <w:t xml:space="preserve">creating and maintaining </w:t>
            </w:r>
            <w:r w:rsidRPr="00565FF3">
              <w:rPr>
                <w:b/>
                <w:color w:val="auto"/>
              </w:rPr>
              <w:t>ETL pip</w:t>
            </w:r>
            <w:r w:rsidR="00271F19">
              <w:rPr>
                <w:b/>
                <w:color w:val="auto"/>
              </w:rPr>
              <w:t>elines and reporting infrastructure for the data warehouse</w:t>
            </w:r>
            <w:r w:rsidRPr="00565FF3">
              <w:rPr>
                <w:b/>
                <w:color w:val="auto"/>
              </w:rPr>
              <w:t xml:space="preserve"> of </w:t>
            </w:r>
            <w:proofErr w:type="spellStart"/>
            <w:r w:rsidRPr="00565FF3">
              <w:rPr>
                <w:b/>
                <w:color w:val="auto"/>
              </w:rPr>
              <w:t>Unibank</w:t>
            </w:r>
            <w:proofErr w:type="spellEnd"/>
          </w:p>
          <w:p w14:paraId="361307A4" w14:textId="7C892D37" w:rsidR="00884C96" w:rsidRDefault="00884C96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>
              <w:t xml:space="preserve">I have created </w:t>
            </w:r>
            <w:r w:rsidR="00271F19">
              <w:t>reports that</w:t>
            </w:r>
            <w:r>
              <w:t xml:space="preserve"> consist of quantitative bivariate and univariate analysis</w:t>
            </w:r>
            <w:r w:rsidR="00271F19">
              <w:t xml:space="preserve"> and modeling data in </w:t>
            </w:r>
            <w:r w:rsidR="00271F19" w:rsidRPr="00271F19">
              <w:rPr>
                <w:b/>
              </w:rPr>
              <w:t>Power BI</w:t>
            </w:r>
            <w:r>
              <w:t>.</w:t>
            </w:r>
          </w:p>
          <w:p w14:paraId="373253A4" w14:textId="7CB4905C" w:rsidR="00991788" w:rsidRDefault="00884C96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884C96">
              <w:t xml:space="preserve">I have created and maintained tabular models in </w:t>
            </w:r>
            <w:r w:rsidRPr="00884C96">
              <w:rPr>
                <w:b/>
              </w:rPr>
              <w:t>SQL Server Analysis Service</w:t>
            </w:r>
            <w:r w:rsidRPr="00884C96">
              <w:t xml:space="preserve"> with </w:t>
            </w:r>
            <w:r w:rsidRPr="00884C96">
              <w:rPr>
                <w:b/>
              </w:rPr>
              <w:t>Microsoft Studio</w:t>
            </w:r>
            <w:r w:rsidRPr="00884C96">
              <w:t>.</w:t>
            </w:r>
          </w:p>
          <w:p w14:paraId="20BF9219" w14:textId="7BD74A26" w:rsidR="00991788" w:rsidRPr="00B85946" w:rsidRDefault="00884C96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884C96">
              <w:t xml:space="preserve">I was responsible for cleaning and transforming data with </w:t>
            </w:r>
            <w:r w:rsidRPr="00884C96">
              <w:rPr>
                <w:b/>
              </w:rPr>
              <w:t>Apache Airflow</w:t>
            </w:r>
            <w:r w:rsidRPr="00884C96">
              <w:t>.</w:t>
            </w:r>
          </w:p>
          <w:p w14:paraId="2FCC4363" w14:textId="24053FE8" w:rsidR="00884C96" w:rsidRDefault="00884C96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884C96">
              <w:t xml:space="preserve">I have produced and updated </w:t>
            </w:r>
            <w:r w:rsidRPr="00884C96">
              <w:rPr>
                <w:b/>
              </w:rPr>
              <w:t>Airflow</w:t>
            </w:r>
            <w:r w:rsidRPr="00884C96">
              <w:t xml:space="preserve"> workflow documentation, including task dependencies, </w:t>
            </w:r>
            <w:r w:rsidRPr="00884C96">
              <w:rPr>
                <w:b/>
              </w:rPr>
              <w:t>DAG (Directed Acyclic Graph)</w:t>
            </w:r>
            <w:r w:rsidRPr="00884C96">
              <w:t xml:space="preserve"> definitions, and workflow schedules.</w:t>
            </w:r>
            <w:r>
              <w:t xml:space="preserve"> </w:t>
            </w:r>
          </w:p>
          <w:p w14:paraId="78715A9B" w14:textId="23F502C2" w:rsidR="00884C96" w:rsidRDefault="00884C96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>
              <w:t xml:space="preserve">I have maintained and created stored procedures in </w:t>
            </w:r>
            <w:r w:rsidRPr="00271F19">
              <w:rPr>
                <w:b/>
              </w:rPr>
              <w:t>Oracle</w:t>
            </w:r>
            <w:r>
              <w:t xml:space="preserve"> with </w:t>
            </w:r>
            <w:r w:rsidRPr="00271F19">
              <w:rPr>
                <w:b/>
              </w:rPr>
              <w:t>PL/SQL Schema objects</w:t>
            </w:r>
            <w:r>
              <w:t xml:space="preserve"> such as </w:t>
            </w:r>
            <w:r w:rsidRPr="00271F19">
              <w:rPr>
                <w:b/>
              </w:rPr>
              <w:t>Cursors</w:t>
            </w:r>
            <w:r w:rsidRPr="00884C96">
              <w:t xml:space="preserve">, </w:t>
            </w:r>
            <w:r w:rsidRPr="00271F19">
              <w:rPr>
                <w:b/>
              </w:rPr>
              <w:t>Triggers</w:t>
            </w:r>
            <w:r w:rsidRPr="00884C96">
              <w:t xml:space="preserve">, </w:t>
            </w:r>
            <w:r>
              <w:t xml:space="preserve">and </w:t>
            </w:r>
            <w:r w:rsidRPr="00271F19">
              <w:rPr>
                <w:b/>
              </w:rPr>
              <w:t>Stored Procedures</w:t>
            </w:r>
            <w:r>
              <w:t xml:space="preserve"> for </w:t>
            </w:r>
            <w:r w:rsidRPr="00271F19">
              <w:rPr>
                <w:b/>
              </w:rPr>
              <w:t>ELT</w:t>
            </w:r>
            <w:r>
              <w:t xml:space="preserve"> pipelines.</w:t>
            </w:r>
          </w:p>
          <w:p w14:paraId="15A7F81F" w14:textId="17C58375" w:rsidR="00884C96" w:rsidRPr="00884C96" w:rsidRDefault="00884C96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884C96">
              <w:t xml:space="preserve">I have created more than 80 </w:t>
            </w:r>
            <w:r w:rsidRPr="00884C96">
              <w:rPr>
                <w:b/>
              </w:rPr>
              <w:t>ETL</w:t>
            </w:r>
            <w:r w:rsidRPr="00884C96">
              <w:t xml:space="preserve"> pipelines in </w:t>
            </w:r>
            <w:r w:rsidRPr="00884C96">
              <w:rPr>
                <w:b/>
              </w:rPr>
              <w:t xml:space="preserve">Azure </w:t>
            </w:r>
            <w:proofErr w:type="spellStart"/>
            <w:r w:rsidRPr="00884C96">
              <w:rPr>
                <w:b/>
              </w:rPr>
              <w:t>Databricks</w:t>
            </w:r>
            <w:proofErr w:type="spellEnd"/>
            <w:r w:rsidRPr="00884C96">
              <w:t xml:space="preserve"> from different external and internal data sources to </w:t>
            </w:r>
            <w:r w:rsidRPr="00884C96">
              <w:rPr>
                <w:b/>
              </w:rPr>
              <w:t>Azure SQL Data Warehouse</w:t>
            </w:r>
            <w:r w:rsidRPr="00884C96">
              <w:t xml:space="preserve"> and monitoring these pipelines runs in </w:t>
            </w:r>
            <w:r w:rsidRPr="00884C96">
              <w:rPr>
                <w:b/>
              </w:rPr>
              <w:t>Azure Data Factory</w:t>
            </w:r>
            <w:r w:rsidRPr="00884C96">
              <w:t>.</w:t>
            </w:r>
          </w:p>
          <w:p w14:paraId="17D2038F" w14:textId="511C8F93" w:rsidR="00991788" w:rsidRDefault="00884C96" w:rsidP="00884C96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884C96">
              <w:t xml:space="preserve">I have used </w:t>
            </w:r>
            <w:r w:rsidRPr="00884C96">
              <w:rPr>
                <w:b/>
              </w:rPr>
              <w:t>MySQL sys Schema</w:t>
            </w:r>
            <w:r w:rsidRPr="00884C96">
              <w:t xml:space="preserve"> and </w:t>
            </w:r>
            <w:r w:rsidRPr="00884C96">
              <w:rPr>
                <w:b/>
              </w:rPr>
              <w:t>MySQL Performance Schema</w:t>
            </w:r>
            <w:r w:rsidRPr="00884C96">
              <w:t xml:space="preserve"> for monitoring and getting data to daily performance reports of </w:t>
            </w:r>
            <w:r w:rsidRPr="00884C96">
              <w:rPr>
                <w:b/>
              </w:rPr>
              <w:t>ELT</w:t>
            </w:r>
            <w:r w:rsidRPr="00884C96">
              <w:t xml:space="preserve"> pipelines.</w:t>
            </w:r>
          </w:p>
          <w:p w14:paraId="069EF4E7" w14:textId="615C0C74" w:rsidR="00991788" w:rsidRPr="00991788" w:rsidRDefault="00991788" w:rsidP="00991788">
            <w:r w:rsidRPr="00BF74FD">
              <w:rPr>
                <w:b/>
                <w:bCs/>
                <w:color w:val="000000" w:themeColor="text1"/>
              </w:rPr>
              <w:t>Tech</w:t>
            </w:r>
            <w:r>
              <w:rPr>
                <w:b/>
                <w:bCs/>
                <w:color w:val="000000" w:themeColor="text1"/>
              </w:rPr>
              <w:t>nologies:</w:t>
            </w:r>
            <w:r w:rsidR="00271F19">
              <w:rPr>
                <w:b/>
                <w:bCs/>
                <w:color w:val="000000" w:themeColor="text1"/>
              </w:rPr>
              <w:t xml:space="preserve"> Power BI, SQL Server Analysis Service, Apache Airflow, PL/SQL, Azure </w:t>
            </w:r>
            <w:proofErr w:type="spellStart"/>
            <w:r w:rsidR="00271F19">
              <w:rPr>
                <w:b/>
                <w:bCs/>
                <w:color w:val="000000" w:themeColor="text1"/>
              </w:rPr>
              <w:t>Databricks</w:t>
            </w:r>
            <w:proofErr w:type="spellEnd"/>
            <w:r w:rsidR="00271F19">
              <w:rPr>
                <w:b/>
                <w:bCs/>
                <w:color w:val="000000" w:themeColor="text1"/>
              </w:rPr>
              <w:t>, Azure Data Factory, Azure SQL Data Warehouse, MySQL</w:t>
            </w:r>
          </w:p>
          <w:p w14:paraId="6A057473" w14:textId="2F31FE98" w:rsidR="00991788" w:rsidRPr="00CB6772" w:rsidRDefault="00991788" w:rsidP="00991788">
            <w:pPr>
              <w:rPr>
                <w:rStyle w:val="Emphasis"/>
              </w:rPr>
            </w:pPr>
            <w:r w:rsidRPr="00B85946">
              <w:rPr>
                <w:b/>
                <w:bCs/>
                <w:color w:val="000000" w:themeColor="text1"/>
                <w:sz w:val="28"/>
                <w:szCs w:val="28"/>
              </w:rPr>
              <w:t>Software Engineer</w:t>
            </w:r>
            <w:r w:rsidRPr="00843164">
              <w:t>, </w:t>
            </w:r>
            <w:r w:rsidRPr="000061ED">
              <w:t>SOLITA OÜ</w:t>
            </w:r>
            <w:r w:rsidR="00797D2E">
              <w:t>,</w:t>
            </w:r>
            <w:r>
              <w:t xml:space="preserve"> 03/2022 – 06/2023</w:t>
            </w:r>
          </w:p>
          <w:p w14:paraId="37E1E965" w14:textId="31E929FD" w:rsidR="00991788" w:rsidRDefault="003A5C88" w:rsidP="00991788">
            <w:r>
              <w:t>P</w:t>
            </w:r>
            <w:r w:rsidR="00656365">
              <w:t>rovid</w:t>
            </w:r>
            <w:r>
              <w:t>e</w:t>
            </w:r>
            <w:r w:rsidR="00656365">
              <w:t xml:space="preserve"> ETL </w:t>
            </w:r>
            <w:r>
              <w:t>pipelines</w:t>
            </w:r>
            <w:r w:rsidR="00656365">
              <w:t xml:space="preserve"> for business intelligence </w:t>
            </w:r>
            <w:r>
              <w:t>solutions</w:t>
            </w:r>
            <w:r w:rsidR="00656365">
              <w:t xml:space="preserve"> in</w:t>
            </w:r>
            <w:r w:rsidR="00991788">
              <w:t xml:space="preserve"> </w:t>
            </w:r>
            <w:r>
              <w:t xml:space="preserve">the </w:t>
            </w:r>
            <w:r w:rsidR="00991788" w:rsidRPr="00D62895">
              <w:rPr>
                <w:b/>
                <w:bCs/>
                <w:color w:val="000000" w:themeColor="text1"/>
              </w:rPr>
              <w:t>PS Lifestyle project (</w:t>
            </w:r>
            <w:hyperlink r:id="rId14" w:history="1">
              <w:r w:rsidR="00991788" w:rsidRPr="00D62895">
                <w:rPr>
                  <w:rStyle w:val="Hyperlink"/>
                  <w:b/>
                  <w:bCs/>
                  <w:color w:val="000000" w:themeColor="text1"/>
                </w:rPr>
                <w:t>https://pslifestyle-app.net/</w:t>
              </w:r>
            </w:hyperlink>
            <w:r w:rsidR="00991788" w:rsidRPr="00D62895">
              <w:rPr>
                <w:b/>
                <w:bCs/>
                <w:color w:val="000000" w:themeColor="text1"/>
              </w:rPr>
              <w:t>)</w:t>
            </w:r>
            <w:r w:rsidR="00991788" w:rsidRPr="00D62895">
              <w:rPr>
                <w:b/>
                <w:bCs/>
              </w:rPr>
              <w:t xml:space="preserve"> </w:t>
            </w:r>
            <w:r w:rsidR="00656365">
              <w:t xml:space="preserve">and </w:t>
            </w:r>
            <w:r w:rsidR="00991788">
              <w:t>an</w:t>
            </w:r>
            <w:r w:rsidR="00991788">
              <w:rPr>
                <w:b/>
                <w:bCs/>
                <w:color w:val="000000" w:themeColor="text1"/>
              </w:rPr>
              <w:t xml:space="preserve"> i</w:t>
            </w:r>
            <w:r w:rsidR="00991788" w:rsidRPr="00D73E18">
              <w:rPr>
                <w:b/>
                <w:bCs/>
                <w:color w:val="000000" w:themeColor="text1"/>
              </w:rPr>
              <w:t xml:space="preserve">nternal discussion form for </w:t>
            </w:r>
            <w:proofErr w:type="spellStart"/>
            <w:r w:rsidR="00991788" w:rsidRPr="00D73E18">
              <w:rPr>
                <w:b/>
                <w:bCs/>
                <w:color w:val="000000" w:themeColor="text1"/>
              </w:rPr>
              <w:t>DevAcademy</w:t>
            </w:r>
            <w:proofErr w:type="spellEnd"/>
            <w:r w:rsidR="00991788" w:rsidRPr="00D73E18">
              <w:rPr>
                <w:b/>
                <w:bCs/>
                <w:color w:val="000000" w:themeColor="text1"/>
              </w:rPr>
              <w:t xml:space="preserve"> of </w:t>
            </w:r>
            <w:proofErr w:type="spellStart"/>
            <w:r w:rsidR="00991788" w:rsidRPr="00D73E18">
              <w:rPr>
                <w:b/>
                <w:bCs/>
                <w:color w:val="000000" w:themeColor="text1"/>
              </w:rPr>
              <w:t>Solita</w:t>
            </w:r>
            <w:proofErr w:type="spellEnd"/>
            <w:r w:rsidR="00991788">
              <w:t>.</w:t>
            </w:r>
          </w:p>
          <w:p w14:paraId="7D5CFB54" w14:textId="303A462A" w:rsidR="00396568" w:rsidRPr="00991788" w:rsidRDefault="00797D2E" w:rsidP="00797D2E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797D2E">
              <w:t xml:space="preserve">I have contributed to the performance improvement of </w:t>
            </w:r>
            <w:r w:rsidRPr="00797D2E">
              <w:rPr>
                <w:b/>
              </w:rPr>
              <w:t>MySQL</w:t>
            </w:r>
            <w:r w:rsidRPr="00797D2E">
              <w:t xml:space="preserve"> by tuning server options and query optimization.</w:t>
            </w:r>
          </w:p>
          <w:p w14:paraId="3A833B33" w14:textId="3AC96C8F" w:rsidR="00991788" w:rsidRDefault="00991788" w:rsidP="00991788">
            <w:pPr>
              <w:pStyle w:val="ListParagraph"/>
              <w:numPr>
                <w:ilvl w:val="0"/>
                <w:numId w:val="20"/>
              </w:numPr>
            </w:pPr>
            <w:r w:rsidRPr="00926EC0">
              <w:t xml:space="preserve">I have developed </w:t>
            </w:r>
            <w:r w:rsidR="001A0138">
              <w:t>data pipelines for</w:t>
            </w:r>
            <w:r w:rsidRPr="00926EC0">
              <w:t xml:space="preserve"> Dashboard, Login, and Registration pages for an</w:t>
            </w:r>
            <w:r w:rsidR="001A0138">
              <w:t xml:space="preserve"> internal </w:t>
            </w:r>
            <w:r w:rsidR="00797D2E">
              <w:t xml:space="preserve">communication app for </w:t>
            </w:r>
            <w:proofErr w:type="spellStart"/>
            <w:r w:rsidRPr="00926EC0">
              <w:t>DevAcademy</w:t>
            </w:r>
            <w:proofErr w:type="spellEnd"/>
            <w:r w:rsidRPr="00926EC0">
              <w:t xml:space="preserve"> of </w:t>
            </w:r>
            <w:proofErr w:type="spellStart"/>
            <w:r w:rsidRPr="00926EC0">
              <w:t>Solita</w:t>
            </w:r>
            <w:proofErr w:type="spellEnd"/>
            <w:r w:rsidRPr="00926EC0">
              <w:t xml:space="preserve"> with </w:t>
            </w:r>
            <w:r w:rsidRPr="007E0A46">
              <w:rPr>
                <w:b/>
                <w:bCs/>
              </w:rPr>
              <w:t>JavaScript</w:t>
            </w:r>
            <w:r w:rsidRPr="00926EC0">
              <w:t xml:space="preserve">, </w:t>
            </w:r>
            <w:r w:rsidRPr="007E0A46">
              <w:rPr>
                <w:b/>
                <w:bCs/>
              </w:rPr>
              <w:t>React</w:t>
            </w:r>
            <w:r w:rsidRPr="00926EC0">
              <w:t xml:space="preserve">, </w:t>
            </w:r>
            <w:r w:rsidRPr="007E0A46">
              <w:rPr>
                <w:b/>
                <w:bCs/>
              </w:rPr>
              <w:t>Cypress</w:t>
            </w:r>
            <w:r w:rsidRPr="00926EC0">
              <w:t xml:space="preserve">, </w:t>
            </w:r>
            <w:r w:rsidRPr="007E0A46">
              <w:rPr>
                <w:b/>
                <w:bCs/>
              </w:rPr>
              <w:t>Jest, Bootstrap</w:t>
            </w:r>
            <w:r w:rsidRPr="00926EC0">
              <w:t xml:space="preserve">, and </w:t>
            </w:r>
            <w:r w:rsidRPr="007E0A46">
              <w:rPr>
                <w:b/>
                <w:bCs/>
              </w:rPr>
              <w:t>.NET 6 WEB API.</w:t>
            </w:r>
          </w:p>
          <w:p w14:paraId="6E2D465F" w14:textId="5A761D34" w:rsidR="00991788" w:rsidRDefault="00991788" w:rsidP="0099178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 w:rsidRPr="00991788">
              <w:t>I have implemented the</w:t>
            </w:r>
            <w:r w:rsidR="001A0138">
              <w:t xml:space="preserve"> API networking for</w:t>
            </w:r>
            <w:r w:rsidRPr="00991788">
              <w:t xml:space="preserve"> </w:t>
            </w:r>
            <w:r w:rsidR="001A0138">
              <w:t xml:space="preserve">the </w:t>
            </w:r>
            <w:r w:rsidRPr="00991788">
              <w:t>Questionnaire, Recommendations, and Results functionali</w:t>
            </w:r>
            <w:r w:rsidR="00797D2E">
              <w:t xml:space="preserve">ty of the PS Lifestyle app with </w:t>
            </w:r>
            <w:proofErr w:type="spellStart"/>
            <w:r w:rsidRPr="00797D2E">
              <w:rPr>
                <w:b/>
              </w:rPr>
              <w:t>TypeScript</w:t>
            </w:r>
            <w:proofErr w:type="spellEnd"/>
            <w:r w:rsidRPr="00797D2E">
              <w:rPr>
                <w:b/>
              </w:rPr>
              <w:t>, React, Tailwind CSS, and Firebase</w:t>
            </w:r>
            <w:r w:rsidRPr="00991788">
              <w:t>.</w:t>
            </w:r>
          </w:p>
          <w:p w14:paraId="7019EC2B" w14:textId="77777777" w:rsidR="00797D2E" w:rsidRDefault="001A0138" w:rsidP="001A0138">
            <w:pPr>
              <w:pStyle w:val="ContactInfo"/>
              <w:numPr>
                <w:ilvl w:val="0"/>
                <w:numId w:val="20"/>
              </w:numPr>
              <w:ind w:right="0"/>
              <w:contextualSpacing w:val="0"/>
            </w:pPr>
            <w:r>
              <w:t xml:space="preserve">I have built </w:t>
            </w:r>
            <w:r w:rsidRPr="001A0138">
              <w:rPr>
                <w:b/>
              </w:rPr>
              <w:t>Power BI</w:t>
            </w:r>
            <w:r>
              <w:t xml:space="preserve"> reports with qualitative bivariate and univariate analyses in the PS Lifestyle project.</w:t>
            </w:r>
            <w:r w:rsidR="00797D2E">
              <w:t xml:space="preserve"> </w:t>
            </w:r>
          </w:p>
          <w:p w14:paraId="556BA4A2" w14:textId="51C68E1D" w:rsidR="007D5164" w:rsidRPr="00991788" w:rsidRDefault="007D5164" w:rsidP="007D5164">
            <w:pPr>
              <w:pStyle w:val="ContactInfo"/>
              <w:ind w:right="0"/>
              <w:contextualSpacing w:val="0"/>
            </w:pPr>
            <w:r w:rsidRPr="00DB5CBE">
              <w:rPr>
                <w:b/>
                <w:bCs/>
                <w:color w:val="000000" w:themeColor="text1"/>
              </w:rPr>
              <w:t xml:space="preserve">Technologies: C#, NET Web API, Power BI, MySQL, </w:t>
            </w:r>
            <w:proofErr w:type="spellStart"/>
            <w:r w:rsidRPr="00DB5CBE">
              <w:rPr>
                <w:b/>
                <w:bCs/>
                <w:color w:val="000000" w:themeColor="text1"/>
              </w:rPr>
              <w:t>TypeScript</w:t>
            </w:r>
            <w:proofErr w:type="spellEnd"/>
            <w:r w:rsidRPr="00DB5CBE">
              <w:rPr>
                <w:b/>
                <w:bCs/>
                <w:color w:val="000000" w:themeColor="text1"/>
              </w:rPr>
              <w:t>, JavaScript, React, Bootstrap, Azure Functions, Azure Logic Apps.</w:t>
            </w:r>
          </w:p>
        </w:tc>
      </w:tr>
    </w:tbl>
    <w:p w14:paraId="1D1B86F0" w14:textId="77777777" w:rsidR="007559B1" w:rsidRPr="00843164" w:rsidRDefault="00A11DD4" w:rsidP="0096554D">
      <w:pPr>
        <w:pStyle w:val="Heading1"/>
      </w:pPr>
      <w:sdt>
        <w:sdtPr>
          <w:id w:val="-1725369783"/>
          <w:placeholder>
            <w:docPart w:val="79799DE6A8E74CED82780F180FD8931D"/>
          </w:placeholder>
          <w:temporary/>
          <w:showingPlcHdr/>
          <w15:appearance w15:val="hidden"/>
        </w:sdtPr>
        <w:sdtEndPr/>
        <w:sdtContent>
          <w:r w:rsidR="0002281F">
            <w:t>education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800"/>
      </w:tblGrid>
      <w:tr w:rsidR="007559B1" w:rsidRPr="0002281F" w14:paraId="403D3927" w14:textId="77777777" w:rsidTr="0079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396B1DC" w14:textId="24825CEB" w:rsidR="007559B1" w:rsidRPr="00FE49BB" w:rsidRDefault="00624BA1" w:rsidP="00624BA1">
            <w:pPr>
              <w:pStyle w:val="TextRight"/>
              <w:ind w:left="0"/>
              <w:rPr>
                <w:rFonts w:cstheme="minorBidi"/>
                <w:color w:val="595959" w:themeColor="text1" w:themeTint="A6"/>
                <w:szCs w:val="22"/>
              </w:rPr>
            </w:pPr>
            <w:r w:rsidRPr="00813263">
              <w:rPr>
                <w:rFonts w:cstheme="minorBidi"/>
                <w:b/>
                <w:bCs/>
                <w:color w:val="595959" w:themeColor="text1" w:themeTint="A6"/>
                <w:szCs w:val="22"/>
              </w:rPr>
              <w:t>Computer and Systems Engineering (MSc),</w:t>
            </w:r>
            <w:r w:rsidRPr="00FE49BB">
              <w:rPr>
                <w:rFonts w:cstheme="minorBidi"/>
                <w:color w:val="595959" w:themeColor="text1" w:themeTint="A6"/>
                <w:szCs w:val="22"/>
              </w:rPr>
              <w:t xml:space="preserve"> Tallinn University of Technology, 06/2021 - 06/2023</w:t>
            </w:r>
            <w:r w:rsidR="00297A11">
              <w:rPr>
                <w:rFonts w:cstheme="minorBidi"/>
                <w:color w:val="595959" w:themeColor="text1" w:themeTint="A6"/>
                <w:szCs w:val="22"/>
              </w:rPr>
              <w:t>.</w:t>
            </w:r>
          </w:p>
          <w:p w14:paraId="05203927" w14:textId="6821CF19" w:rsidR="00624BA1" w:rsidRPr="00624BA1" w:rsidRDefault="00624BA1" w:rsidP="00BD67A3">
            <w:pPr>
              <w:rPr>
                <w:lang w:eastAsia="en-US"/>
              </w:rPr>
            </w:pPr>
            <w:r w:rsidRPr="00813263">
              <w:rPr>
                <w:b/>
                <w:bCs/>
                <w:lang w:eastAsia="en-US"/>
              </w:rPr>
              <w:t>Management of Information Systems (MSc)</w:t>
            </w:r>
            <w:r w:rsidR="00813263">
              <w:rPr>
                <w:b/>
                <w:bCs/>
                <w:lang w:eastAsia="en-US"/>
              </w:rPr>
              <w:t>,</w:t>
            </w:r>
            <w:r w:rsidRPr="00624BA1">
              <w:rPr>
                <w:lang w:eastAsia="en-US"/>
              </w:rPr>
              <w:t xml:space="preserve"> Baku Engineering </w:t>
            </w:r>
            <w:r w:rsidR="00BD67A3">
              <w:rPr>
                <w:lang w:eastAsia="en-US"/>
              </w:rPr>
              <w:t>University</w:t>
            </w:r>
            <w:r w:rsidR="00297A11">
              <w:rPr>
                <w:lang w:eastAsia="en-US"/>
              </w:rPr>
              <w:t>,</w:t>
            </w:r>
            <w:r w:rsidRPr="00624BA1">
              <w:rPr>
                <w:lang w:eastAsia="en-US"/>
              </w:rPr>
              <w:t xml:space="preserve"> 06/2019 - 06/2021</w:t>
            </w:r>
            <w:r w:rsidR="00297A11">
              <w:rPr>
                <w:lang w:eastAsia="en-US"/>
              </w:rPr>
              <w:t>.</w:t>
            </w:r>
            <w:r w:rsidR="00813263">
              <w:t xml:space="preserve"> </w:t>
            </w:r>
            <w:r w:rsidR="00813263" w:rsidRPr="00813263">
              <w:rPr>
                <w:b/>
                <w:bCs/>
                <w:lang w:eastAsia="en-US"/>
              </w:rPr>
              <w:t>Mechatronics, Robotics, and Automation Engineering (BSc)</w:t>
            </w:r>
            <w:r w:rsidR="00813263">
              <w:rPr>
                <w:lang w:eastAsia="en-US"/>
              </w:rPr>
              <w:t>,</w:t>
            </w:r>
            <w:r w:rsidR="00813263" w:rsidRPr="00813263">
              <w:rPr>
                <w:lang w:eastAsia="en-US"/>
              </w:rPr>
              <w:t xml:space="preserve"> Azerbaijan Oil and Industry University</w:t>
            </w:r>
            <w:r w:rsidR="00297A11">
              <w:rPr>
                <w:lang w:eastAsia="en-US"/>
              </w:rPr>
              <w:t>,</w:t>
            </w:r>
            <w:r w:rsidR="00813263" w:rsidRPr="00813263">
              <w:rPr>
                <w:lang w:eastAsia="en-US"/>
              </w:rPr>
              <w:t xml:space="preserve"> 06/2015 - 06/2019</w:t>
            </w:r>
            <w:r w:rsidR="00297A11">
              <w:rPr>
                <w:lang w:eastAsia="en-US"/>
              </w:rPr>
              <w:t>.</w:t>
            </w:r>
          </w:p>
        </w:tc>
      </w:tr>
    </w:tbl>
    <w:p w14:paraId="2C10128C" w14:textId="74F9D86C" w:rsidR="00126049" w:rsidRPr="00843164" w:rsidRDefault="00565FF3" w:rsidP="0096554D">
      <w:pPr>
        <w:pStyle w:val="Heading1"/>
      </w:pPr>
      <w:r>
        <w:t>Skills</w:t>
      </w:r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5400"/>
        <w:gridCol w:w="5400"/>
      </w:tblGrid>
      <w:tr w:rsidR="007559B1" w:rsidRPr="00843164" w14:paraId="542BFEFE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421599" w14:textId="35F8452B" w:rsidR="00BE3B35" w:rsidRPr="00BE3B35" w:rsidRDefault="00DB5CBE" w:rsidP="00BE3B35">
            <w:pPr>
              <w:pStyle w:val="ListBulle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Power BI, SQL Server Analysis Service, Apache Airflow, PL/SQL</w:t>
            </w:r>
          </w:p>
          <w:p w14:paraId="734F995F" w14:textId="2C4A8E60" w:rsidR="009D1B14" w:rsidRPr="009D1B14" w:rsidRDefault="004B79DB" w:rsidP="009D1B14">
            <w:pPr>
              <w:pStyle w:val="ListBullet"/>
              <w:rPr>
                <w:b/>
                <w:bCs/>
              </w:rPr>
            </w:pPr>
            <w:r w:rsidRPr="00234E54">
              <w:rPr>
                <w:b/>
                <w:bCs/>
                <w:color w:val="000000" w:themeColor="text1"/>
              </w:rPr>
              <w:t xml:space="preserve">JavaScript, </w:t>
            </w:r>
            <w:proofErr w:type="spellStart"/>
            <w:r w:rsidRPr="00234E54">
              <w:rPr>
                <w:b/>
                <w:bCs/>
                <w:color w:val="000000" w:themeColor="text1"/>
              </w:rPr>
              <w:t>TypeScript</w:t>
            </w:r>
            <w:proofErr w:type="spellEnd"/>
            <w:r w:rsidRPr="00234E54">
              <w:rPr>
                <w:b/>
                <w:bCs/>
                <w:color w:val="000000" w:themeColor="text1"/>
              </w:rPr>
              <w:t>,</w:t>
            </w:r>
            <w:r w:rsidR="00B85946" w:rsidRPr="00234E54">
              <w:rPr>
                <w:b/>
                <w:bCs/>
                <w:color w:val="000000" w:themeColor="text1"/>
              </w:rPr>
              <w:t xml:space="preserve"> Node.js,</w:t>
            </w:r>
            <w:r w:rsidR="00234E54">
              <w:rPr>
                <w:b/>
                <w:bCs/>
                <w:color w:val="000000" w:themeColor="text1"/>
              </w:rPr>
              <w:t xml:space="preserve"> React,</w:t>
            </w:r>
            <w:r w:rsidRPr="00234E54">
              <w:rPr>
                <w:b/>
                <w:bCs/>
                <w:color w:val="000000" w:themeColor="text1"/>
              </w:rPr>
              <w:t xml:space="preserve"> </w:t>
            </w:r>
            <w:r w:rsidR="00A93E70" w:rsidRPr="00234E54">
              <w:rPr>
                <w:b/>
                <w:bCs/>
                <w:color w:val="000000" w:themeColor="text1"/>
              </w:rPr>
              <w:t>Cypress, Jest, Bootstrap, Tailwind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5E88321" w14:textId="77777777" w:rsidR="00DB5CBE" w:rsidRPr="00DB5CBE" w:rsidRDefault="00DB5CBE" w:rsidP="00BE3B35">
            <w:pPr>
              <w:pStyle w:val="ListBulle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 xml:space="preserve">Azure </w:t>
            </w:r>
            <w:proofErr w:type="spellStart"/>
            <w:r>
              <w:rPr>
                <w:b/>
                <w:bCs/>
                <w:color w:val="000000" w:themeColor="text1"/>
              </w:rPr>
              <w:t>Databricks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, Azure Data Factory, Azure SQL Data Warehouse, MySQL </w:t>
            </w:r>
          </w:p>
          <w:p w14:paraId="6957462C" w14:textId="44E87BF7" w:rsidR="00BE3B35" w:rsidRPr="00BE3B35" w:rsidRDefault="00B85946" w:rsidP="00BE3B35">
            <w:pPr>
              <w:pStyle w:val="ListBullet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C#. NET Web API, Java, Spring Boot</w:t>
            </w:r>
            <w:r w:rsidR="00234E54">
              <w:rPr>
                <w:b/>
                <w:bCs/>
                <w:color w:val="000000" w:themeColor="text1"/>
              </w:rPr>
              <w:t>, Python, Django</w:t>
            </w:r>
          </w:p>
        </w:tc>
      </w:tr>
    </w:tbl>
    <w:p w14:paraId="7555D560" w14:textId="21388D55" w:rsidR="00A009F5" w:rsidRPr="0096554D" w:rsidRDefault="00565FF3" w:rsidP="0096554D">
      <w:pPr>
        <w:pStyle w:val="Heading1"/>
      </w:pPr>
      <w:r>
        <w:t>Personal Projects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0800"/>
      </w:tblGrid>
      <w:tr w:rsidR="007559B1" w:rsidRPr="00843164" w14:paraId="7CD0C712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06F73DB" w14:textId="05D085C6" w:rsidR="00797D2E" w:rsidRDefault="00797D2E" w:rsidP="00797D2E">
            <w:pPr>
              <w:pStyle w:val="ListParagraph"/>
              <w:numPr>
                <w:ilvl w:val="0"/>
                <w:numId w:val="22"/>
              </w:numPr>
              <w:spacing w:after="0"/>
              <w:ind w:right="0"/>
            </w:pPr>
            <w:r>
              <w:rPr>
                <w:b/>
                <w:bCs/>
              </w:rPr>
              <w:t xml:space="preserve">Data operations of company database with PL/SQL (Oracle, PL/SQL, </w:t>
            </w:r>
            <w:proofErr w:type="gramStart"/>
            <w:r>
              <w:rPr>
                <w:b/>
                <w:bCs/>
              </w:rPr>
              <w:t>SQL</w:t>
            </w:r>
            <w:proofErr w:type="gramEnd"/>
            <w:r>
              <w:rPr>
                <w:b/>
                <w:bCs/>
              </w:rPr>
              <w:t xml:space="preserve"> Developer) –</w:t>
            </w:r>
            <w:r>
              <w:t xml:space="preserve"> The project consists of data operations of the company database where schema objects (triggers, functions, stored procedures, cursors, and packages) are used.</w:t>
            </w:r>
          </w:p>
          <w:p w14:paraId="46A13C9F" w14:textId="49052AA0" w:rsidR="00DB5CBE" w:rsidRPr="00DB5CBE" w:rsidRDefault="00A11DD4" w:rsidP="00DB5CBE">
            <w:pPr>
              <w:pStyle w:val="ListParagraph"/>
              <w:spacing w:after="0"/>
              <w:ind w:right="0"/>
              <w:rPr>
                <w:color w:val="5F5F5F" w:themeColor="hyperlink"/>
                <w:u w:val="single"/>
              </w:rPr>
            </w:pPr>
            <w:hyperlink r:id="rId15" w:history="1">
              <w:r w:rsidR="00797D2E" w:rsidRPr="00234E54">
                <w:rPr>
                  <w:rStyle w:val="Hyperlink"/>
                </w:rPr>
                <w:t>https://github.com/shahinyusifli/SQL_daily_tasks_small_company</w:t>
              </w:r>
            </w:hyperlink>
          </w:p>
          <w:p w14:paraId="665BCE50" w14:textId="61EBA189" w:rsidR="00EE5058" w:rsidRDefault="00EE5058" w:rsidP="003C240D">
            <w:pPr>
              <w:pStyle w:val="ListParagraph"/>
              <w:numPr>
                <w:ilvl w:val="0"/>
                <w:numId w:val="22"/>
              </w:numPr>
              <w:spacing w:after="0"/>
              <w:ind w:right="0"/>
            </w:pPr>
            <w:proofErr w:type="spellStart"/>
            <w:r w:rsidRPr="001B09D7">
              <w:rPr>
                <w:b/>
                <w:bCs/>
              </w:rPr>
              <w:t>Quantitive</w:t>
            </w:r>
            <w:proofErr w:type="spellEnd"/>
            <w:r w:rsidRPr="001B09D7">
              <w:rPr>
                <w:b/>
                <w:bCs/>
              </w:rPr>
              <w:t xml:space="preserve"> data analytics of FDIC failed banks dataset (Power BI, DA</w:t>
            </w:r>
            <w:r w:rsidR="001B09D7">
              <w:rPr>
                <w:b/>
                <w:bCs/>
              </w:rPr>
              <w:t>X)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1B09D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– </w:t>
            </w:r>
            <w:r w:rsidR="001B09D7" w:rsidRPr="001B09D7">
              <w:t>Example univariate and bivariate visualizations in Power BI.</w:t>
            </w:r>
          </w:p>
          <w:p w14:paraId="27A0FF47" w14:textId="346421E3" w:rsidR="001B09D7" w:rsidRPr="00EE5058" w:rsidRDefault="00A11DD4" w:rsidP="001B09D7">
            <w:pPr>
              <w:pStyle w:val="ListParagraph"/>
              <w:spacing w:after="0"/>
              <w:ind w:right="0"/>
            </w:pPr>
            <w:hyperlink r:id="rId16" w:history="1">
              <w:r w:rsidR="001B09D7" w:rsidRPr="001B09D7">
                <w:rPr>
                  <w:rStyle w:val="Hyperlink"/>
                </w:rPr>
                <w:t>https://github.com/shahinyusifli/data-analysis-of-fdic-failed-banks</w:t>
              </w:r>
            </w:hyperlink>
          </w:p>
          <w:p w14:paraId="5C56ED14" w14:textId="08C0C540" w:rsidR="003C240D" w:rsidRPr="00B843BA" w:rsidRDefault="00346178" w:rsidP="003C240D">
            <w:pPr>
              <w:pStyle w:val="ListParagraph"/>
              <w:numPr>
                <w:ilvl w:val="0"/>
                <w:numId w:val="22"/>
              </w:numPr>
              <w:spacing w:after="0"/>
              <w:ind w:right="0"/>
            </w:pPr>
            <w:r w:rsidRPr="00346178">
              <w:rPr>
                <w:b/>
                <w:bCs/>
              </w:rPr>
              <w:t>Web API for movie websites (Java, Spring Boot, MongoDB)</w:t>
            </w:r>
            <w:r w:rsidR="003C240D">
              <w:rPr>
                <w:b/>
                <w:bCs/>
              </w:rPr>
              <w:t xml:space="preserve"> – </w:t>
            </w:r>
            <w:r>
              <w:t>People can create, delete, edit, and add reviews to movies.</w:t>
            </w:r>
          </w:p>
          <w:p w14:paraId="590663EA" w14:textId="35483198" w:rsidR="003C240D" w:rsidRPr="003C240D" w:rsidRDefault="00A11DD4" w:rsidP="003C240D">
            <w:pPr>
              <w:pStyle w:val="ListParagraph"/>
              <w:spacing w:after="0"/>
              <w:ind w:right="0"/>
              <w:rPr>
                <w:rStyle w:val="Hyperlink"/>
              </w:rPr>
            </w:pPr>
            <w:hyperlink r:id="rId17" w:history="1">
              <w:r w:rsidR="003C240D" w:rsidRPr="00346178">
                <w:rPr>
                  <w:rStyle w:val="Hyperlink"/>
                </w:rPr>
                <w:t>https://github.com/shahinyusifli/movie_list_API</w:t>
              </w:r>
            </w:hyperlink>
          </w:p>
          <w:p w14:paraId="021C5758" w14:textId="626A7141" w:rsidR="00AD10BC" w:rsidRPr="00B843BA" w:rsidRDefault="00CB586A" w:rsidP="0096554D">
            <w:pPr>
              <w:pStyle w:val="ListParagraph"/>
              <w:numPr>
                <w:ilvl w:val="0"/>
                <w:numId w:val="22"/>
              </w:numPr>
              <w:spacing w:after="0"/>
              <w:ind w:right="0"/>
            </w:pPr>
            <w:r>
              <w:rPr>
                <w:b/>
                <w:bCs/>
              </w:rPr>
              <w:t>Social media platform</w:t>
            </w:r>
            <w:r w:rsidR="00EE2EF2" w:rsidRPr="00853AC9">
              <w:rPr>
                <w:b/>
                <w:bCs/>
              </w:rPr>
              <w:t xml:space="preserve"> (.</w:t>
            </w:r>
            <w:r w:rsidR="00C87746">
              <w:rPr>
                <w:b/>
                <w:bCs/>
              </w:rPr>
              <w:t>NET Web API</w:t>
            </w:r>
            <w:r w:rsidR="00EE2EF2" w:rsidRPr="00853AC9">
              <w:rPr>
                <w:b/>
                <w:bCs/>
              </w:rPr>
              <w:t>, React, SQL, React Material UI)</w:t>
            </w:r>
            <w:r>
              <w:rPr>
                <w:b/>
                <w:bCs/>
              </w:rPr>
              <w:t xml:space="preserve"> – </w:t>
            </w:r>
            <w:r w:rsidRPr="00B843BA">
              <w:t xml:space="preserve">People can share </w:t>
            </w:r>
            <w:r w:rsidR="00BD67A3">
              <w:t>and rate their</w:t>
            </w:r>
            <w:r w:rsidR="00AD10BC" w:rsidRPr="00B843BA">
              <w:t xml:space="preserve"> </w:t>
            </w:r>
            <w:r w:rsidR="00B843BA" w:rsidRPr="00B843BA">
              <w:t>posts.</w:t>
            </w:r>
          </w:p>
          <w:p w14:paraId="0C2C4185" w14:textId="63145A77" w:rsidR="003C240D" w:rsidRDefault="00A11DD4" w:rsidP="003C240D">
            <w:pPr>
              <w:pStyle w:val="ListParagraph"/>
              <w:spacing w:after="0"/>
              <w:ind w:right="0"/>
              <w:rPr>
                <w:u w:val="single"/>
              </w:rPr>
            </w:pPr>
            <w:hyperlink r:id="rId18" w:history="1">
              <w:r w:rsidR="00EE2EF2" w:rsidRPr="00346178">
                <w:rPr>
                  <w:rStyle w:val="Hyperlink"/>
                </w:rPr>
                <w:t>https://github.com/shahinyusifli/discussion_forum_net</w:t>
              </w:r>
            </w:hyperlink>
            <w:r w:rsidR="00EE2EF2" w:rsidRPr="00B843BA">
              <w:rPr>
                <w:u w:val="single"/>
              </w:rPr>
              <w:t xml:space="preserve"> </w:t>
            </w:r>
            <w:hyperlink r:id="rId19" w:history="1">
              <w:r w:rsidR="003C240D" w:rsidRPr="00792B8C">
                <w:rPr>
                  <w:rStyle w:val="Hyperlink"/>
                </w:rPr>
                <w:t>https://github.com/shahinyusifli/discusion_form_front_end</w:t>
              </w:r>
            </w:hyperlink>
          </w:p>
          <w:p w14:paraId="39E50008" w14:textId="27060EAF" w:rsidR="003C240D" w:rsidRPr="00B843BA" w:rsidRDefault="003C240D" w:rsidP="003C240D">
            <w:pPr>
              <w:pStyle w:val="ListParagraph"/>
              <w:numPr>
                <w:ilvl w:val="0"/>
                <w:numId w:val="22"/>
              </w:numPr>
              <w:spacing w:after="0"/>
              <w:ind w:right="0"/>
            </w:pPr>
            <w:r w:rsidRPr="00853AC9">
              <w:rPr>
                <w:b/>
                <w:bCs/>
              </w:rPr>
              <w:t>Farm data analysis (Django, SQL, Pandas, Data Visualization</w:t>
            </w:r>
            <w:r>
              <w:rPr>
                <w:b/>
                <w:bCs/>
              </w:rPr>
              <w:t>, Bootstrap</w:t>
            </w:r>
            <w:r w:rsidRPr="00853AC9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– </w:t>
            </w:r>
            <w:r>
              <w:t>This project aims</w:t>
            </w:r>
            <w:r w:rsidRPr="00B843BA">
              <w:t xml:space="preserve"> to upload </w:t>
            </w:r>
            <w:r w:rsidR="00536CDB">
              <w:t>and process CSV files</w:t>
            </w:r>
            <w:r w:rsidRPr="00B843BA">
              <w:t xml:space="preserve"> using filters with various granularities. Data </w:t>
            </w:r>
            <w:r>
              <w:t xml:space="preserve">can be uploaded to databases using Pandas and </w:t>
            </w:r>
            <w:proofErr w:type="spellStart"/>
            <w:proofErr w:type="gramStart"/>
            <w:r>
              <w:t>Numpy</w:t>
            </w:r>
            <w:proofErr w:type="spellEnd"/>
            <w:r>
              <w:t xml:space="preserve"> which</w:t>
            </w:r>
            <w:proofErr w:type="gramEnd"/>
            <w:r w:rsidRPr="00B843BA">
              <w:t xml:space="preserve"> are filtered and verified.</w:t>
            </w:r>
          </w:p>
          <w:p w14:paraId="6BCE4C2D" w14:textId="77777777" w:rsidR="00234E54" w:rsidRDefault="00A11DD4" w:rsidP="00234E54">
            <w:pPr>
              <w:pStyle w:val="ListParagraph"/>
              <w:spacing w:after="0"/>
              <w:ind w:right="0"/>
              <w:rPr>
                <w:u w:val="single"/>
              </w:rPr>
            </w:pPr>
            <w:hyperlink r:id="rId20" w:history="1">
              <w:r w:rsidR="003C240D" w:rsidRPr="00346178">
                <w:rPr>
                  <w:rStyle w:val="Hyperlink"/>
                </w:rPr>
                <w:t>https://github.com/shahinyusifli/solita_dev_academy</w:t>
              </w:r>
            </w:hyperlink>
            <w:r w:rsidR="003C240D" w:rsidRPr="00B843BA">
              <w:rPr>
                <w:u w:val="single"/>
              </w:rPr>
              <w:t xml:space="preserve"> </w:t>
            </w:r>
          </w:p>
          <w:p w14:paraId="205F230F" w14:textId="563FE202" w:rsidR="00234E54" w:rsidRPr="00234E54" w:rsidRDefault="00234E54" w:rsidP="00797D2E">
            <w:pPr>
              <w:pStyle w:val="ListParagraph"/>
              <w:spacing w:after="0"/>
              <w:ind w:right="0"/>
              <w:rPr>
                <w:u w:val="single"/>
              </w:rPr>
            </w:pPr>
          </w:p>
        </w:tc>
      </w:tr>
    </w:tbl>
    <w:p w14:paraId="0E299D11" w14:textId="77777777" w:rsidR="00A009F5" w:rsidRPr="0096554D" w:rsidRDefault="00A009F5" w:rsidP="00A009F5">
      <w:pPr>
        <w:pStyle w:val="Heading1"/>
        <w:spacing w:line="240" w:lineRule="auto"/>
      </w:pPr>
      <w:r>
        <w:t>Language</w:t>
      </w:r>
      <w:r w:rsidR="00565FF3">
        <w:t>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0800"/>
      </w:tblGrid>
      <w:tr w:rsidR="00A009F5" w:rsidRPr="00843164" w14:paraId="5F4B255F" w14:textId="77777777" w:rsidTr="00797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423413" w14:textId="5F7F1A21" w:rsidR="00D96CDD" w:rsidRDefault="00D96CDD" w:rsidP="00D96CDD">
            <w:pPr>
              <w:pStyle w:val="ListParagraph"/>
              <w:numPr>
                <w:ilvl w:val="0"/>
                <w:numId w:val="23"/>
              </w:numPr>
              <w:spacing w:after="0"/>
              <w:ind w:right="0"/>
            </w:pPr>
            <w:r>
              <w:t xml:space="preserve">English - Full Professional Proficiency </w:t>
            </w:r>
          </w:p>
          <w:p w14:paraId="18D48E94" w14:textId="77777777" w:rsidR="00D96CDD" w:rsidRDefault="00D96CDD" w:rsidP="00D96CDD">
            <w:pPr>
              <w:pStyle w:val="ListParagraph"/>
              <w:numPr>
                <w:ilvl w:val="0"/>
                <w:numId w:val="23"/>
              </w:numPr>
              <w:spacing w:after="0"/>
              <w:ind w:right="0"/>
            </w:pPr>
            <w:r>
              <w:t>Azerbaijani - Native or Bilingual Proficiency</w:t>
            </w:r>
          </w:p>
          <w:p w14:paraId="2D6E76CB" w14:textId="77777777" w:rsidR="00D96CDD" w:rsidRDefault="00D96CDD" w:rsidP="00D96CDD">
            <w:pPr>
              <w:pStyle w:val="ListParagraph"/>
              <w:numPr>
                <w:ilvl w:val="0"/>
                <w:numId w:val="23"/>
              </w:numPr>
              <w:spacing w:after="0"/>
              <w:ind w:right="0"/>
            </w:pPr>
            <w:r>
              <w:t xml:space="preserve">Estonian - Elementary Proficiency </w:t>
            </w:r>
          </w:p>
          <w:p w14:paraId="01D017FA" w14:textId="74571D28" w:rsidR="00D96CDD" w:rsidRDefault="00D96CDD" w:rsidP="00B843BA">
            <w:pPr>
              <w:spacing w:after="0"/>
              <w:ind w:left="360" w:right="0"/>
            </w:pPr>
          </w:p>
          <w:p w14:paraId="6D7B50AB" w14:textId="1E87EC40" w:rsidR="00A009F5" w:rsidRDefault="00A009F5" w:rsidP="00A009F5"/>
          <w:p w14:paraId="2ED29281" w14:textId="77777777" w:rsidR="00A009F5" w:rsidRPr="00843164" w:rsidRDefault="00A009F5" w:rsidP="00A009F5"/>
        </w:tc>
      </w:tr>
    </w:tbl>
    <w:p w14:paraId="7071E876" w14:textId="687AF306" w:rsidR="00E664C1" w:rsidRPr="009655EC" w:rsidRDefault="00E664C1" w:rsidP="00991788"/>
    <w:sectPr w:rsidR="00E664C1" w:rsidRPr="009655EC" w:rsidSect="000061ED">
      <w:footerReference w:type="default" r:id="rId2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A2F45" w14:textId="77777777" w:rsidR="00A11DD4" w:rsidRDefault="00A11DD4">
      <w:pPr>
        <w:spacing w:after="0"/>
      </w:pPr>
      <w:r>
        <w:separator/>
      </w:r>
    </w:p>
    <w:p w14:paraId="49D432BF" w14:textId="77777777" w:rsidR="00A11DD4" w:rsidRDefault="00A11DD4"/>
  </w:endnote>
  <w:endnote w:type="continuationSeparator" w:id="0">
    <w:p w14:paraId="10BB6D12" w14:textId="77777777" w:rsidR="00A11DD4" w:rsidRDefault="00A11DD4">
      <w:pPr>
        <w:spacing w:after="0"/>
      </w:pPr>
      <w:r>
        <w:continuationSeparator/>
      </w:r>
    </w:p>
    <w:p w14:paraId="015410B4" w14:textId="77777777" w:rsidR="00A11DD4" w:rsidRDefault="00A11D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E4FBB" w14:textId="00FDED82" w:rsidR="00797D2E" w:rsidRDefault="00797D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D516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A8FC5" w14:textId="77777777" w:rsidR="00A11DD4" w:rsidRDefault="00A11DD4">
      <w:pPr>
        <w:spacing w:after="0"/>
      </w:pPr>
      <w:r>
        <w:separator/>
      </w:r>
    </w:p>
    <w:p w14:paraId="62AA7EC3" w14:textId="77777777" w:rsidR="00A11DD4" w:rsidRDefault="00A11DD4"/>
  </w:footnote>
  <w:footnote w:type="continuationSeparator" w:id="0">
    <w:p w14:paraId="12D5C7AD" w14:textId="77777777" w:rsidR="00A11DD4" w:rsidRDefault="00A11DD4">
      <w:pPr>
        <w:spacing w:after="0"/>
      </w:pPr>
      <w:r>
        <w:continuationSeparator/>
      </w:r>
    </w:p>
    <w:p w14:paraId="2E59F990" w14:textId="77777777" w:rsidR="00A11DD4" w:rsidRDefault="00A11D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5866CF2"/>
    <w:multiLevelType w:val="hybridMultilevel"/>
    <w:tmpl w:val="9622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57C11AF"/>
    <w:multiLevelType w:val="hybridMultilevel"/>
    <w:tmpl w:val="3928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57DDF"/>
    <w:multiLevelType w:val="hybridMultilevel"/>
    <w:tmpl w:val="35A8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E20BA"/>
    <w:multiLevelType w:val="hybridMultilevel"/>
    <w:tmpl w:val="7474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135AC"/>
    <w:multiLevelType w:val="hybridMultilevel"/>
    <w:tmpl w:val="8962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83D81"/>
    <w:multiLevelType w:val="hybridMultilevel"/>
    <w:tmpl w:val="7054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6"/>
  </w:num>
  <w:num w:numId="18">
    <w:abstractNumId w:val="12"/>
  </w:num>
  <w:num w:numId="19">
    <w:abstractNumId w:val="13"/>
  </w:num>
  <w:num w:numId="20">
    <w:abstractNumId w:val="14"/>
  </w:num>
  <w:num w:numId="21">
    <w:abstractNumId w:val="18"/>
  </w:num>
  <w:num w:numId="22">
    <w:abstractNumId w:val="17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A1"/>
    <w:rsid w:val="0000146B"/>
    <w:rsid w:val="000061ED"/>
    <w:rsid w:val="0002281F"/>
    <w:rsid w:val="00056501"/>
    <w:rsid w:val="00061AF0"/>
    <w:rsid w:val="00070162"/>
    <w:rsid w:val="00077EAE"/>
    <w:rsid w:val="00084CC0"/>
    <w:rsid w:val="00087271"/>
    <w:rsid w:val="000918B5"/>
    <w:rsid w:val="000A4C37"/>
    <w:rsid w:val="000B09C0"/>
    <w:rsid w:val="000C0CA7"/>
    <w:rsid w:val="000F2762"/>
    <w:rsid w:val="000F6689"/>
    <w:rsid w:val="0012130F"/>
    <w:rsid w:val="00126049"/>
    <w:rsid w:val="0014523F"/>
    <w:rsid w:val="0016258D"/>
    <w:rsid w:val="0017495C"/>
    <w:rsid w:val="001862CD"/>
    <w:rsid w:val="00195ED6"/>
    <w:rsid w:val="001A0138"/>
    <w:rsid w:val="001B09D7"/>
    <w:rsid w:val="001D2FCC"/>
    <w:rsid w:val="002039B3"/>
    <w:rsid w:val="00220031"/>
    <w:rsid w:val="00230941"/>
    <w:rsid w:val="00233D68"/>
    <w:rsid w:val="00234E54"/>
    <w:rsid w:val="00240379"/>
    <w:rsid w:val="00252B43"/>
    <w:rsid w:val="00254924"/>
    <w:rsid w:val="002563E8"/>
    <w:rsid w:val="00256FE1"/>
    <w:rsid w:val="002576C6"/>
    <w:rsid w:val="00260D3F"/>
    <w:rsid w:val="00265A7F"/>
    <w:rsid w:val="00271F19"/>
    <w:rsid w:val="0029566D"/>
    <w:rsid w:val="00297A11"/>
    <w:rsid w:val="002B7491"/>
    <w:rsid w:val="002E3932"/>
    <w:rsid w:val="002E7A94"/>
    <w:rsid w:val="00305EA3"/>
    <w:rsid w:val="00346178"/>
    <w:rsid w:val="0035114A"/>
    <w:rsid w:val="00351606"/>
    <w:rsid w:val="00365A98"/>
    <w:rsid w:val="00392D2C"/>
    <w:rsid w:val="00396568"/>
    <w:rsid w:val="003A5C88"/>
    <w:rsid w:val="003C240D"/>
    <w:rsid w:val="003C35B7"/>
    <w:rsid w:val="003C6BFE"/>
    <w:rsid w:val="00401DD9"/>
    <w:rsid w:val="0042355D"/>
    <w:rsid w:val="00472036"/>
    <w:rsid w:val="004827F9"/>
    <w:rsid w:val="00487098"/>
    <w:rsid w:val="00497AF0"/>
    <w:rsid w:val="004A634F"/>
    <w:rsid w:val="004B79DB"/>
    <w:rsid w:val="004C7201"/>
    <w:rsid w:val="005061FE"/>
    <w:rsid w:val="0052235C"/>
    <w:rsid w:val="00526C73"/>
    <w:rsid w:val="00527472"/>
    <w:rsid w:val="00536CDB"/>
    <w:rsid w:val="00565FF3"/>
    <w:rsid w:val="005F156F"/>
    <w:rsid w:val="005F284E"/>
    <w:rsid w:val="00624BA1"/>
    <w:rsid w:val="006258BE"/>
    <w:rsid w:val="00630B6F"/>
    <w:rsid w:val="00643BC5"/>
    <w:rsid w:val="00650306"/>
    <w:rsid w:val="00656365"/>
    <w:rsid w:val="00693B17"/>
    <w:rsid w:val="006C1E19"/>
    <w:rsid w:val="006F67AD"/>
    <w:rsid w:val="007040C6"/>
    <w:rsid w:val="0074546F"/>
    <w:rsid w:val="00753FD3"/>
    <w:rsid w:val="007559B1"/>
    <w:rsid w:val="00762CE4"/>
    <w:rsid w:val="0078287F"/>
    <w:rsid w:val="00792413"/>
    <w:rsid w:val="00794279"/>
    <w:rsid w:val="00797C46"/>
    <w:rsid w:val="00797D2E"/>
    <w:rsid w:val="00797FDF"/>
    <w:rsid w:val="007B313E"/>
    <w:rsid w:val="007B4389"/>
    <w:rsid w:val="007D192F"/>
    <w:rsid w:val="007D2E0C"/>
    <w:rsid w:val="007D5164"/>
    <w:rsid w:val="007E0A46"/>
    <w:rsid w:val="00813263"/>
    <w:rsid w:val="00820283"/>
    <w:rsid w:val="00826FAD"/>
    <w:rsid w:val="00843164"/>
    <w:rsid w:val="00846650"/>
    <w:rsid w:val="00853AC9"/>
    <w:rsid w:val="00854E7D"/>
    <w:rsid w:val="008551F7"/>
    <w:rsid w:val="008712C4"/>
    <w:rsid w:val="00884C96"/>
    <w:rsid w:val="008A74DF"/>
    <w:rsid w:val="008B2677"/>
    <w:rsid w:val="008B5B19"/>
    <w:rsid w:val="008B5DC0"/>
    <w:rsid w:val="008C10B3"/>
    <w:rsid w:val="008C1DE2"/>
    <w:rsid w:val="008D1F27"/>
    <w:rsid w:val="008E0979"/>
    <w:rsid w:val="00926EC0"/>
    <w:rsid w:val="009304CF"/>
    <w:rsid w:val="00931654"/>
    <w:rsid w:val="00956BE3"/>
    <w:rsid w:val="00962BCF"/>
    <w:rsid w:val="0096554D"/>
    <w:rsid w:val="009655EC"/>
    <w:rsid w:val="00991788"/>
    <w:rsid w:val="009B24A0"/>
    <w:rsid w:val="009C35A9"/>
    <w:rsid w:val="009C7085"/>
    <w:rsid w:val="009D1B14"/>
    <w:rsid w:val="009D2463"/>
    <w:rsid w:val="009D31DD"/>
    <w:rsid w:val="009E0767"/>
    <w:rsid w:val="009E6B0C"/>
    <w:rsid w:val="00A009F5"/>
    <w:rsid w:val="00A11DD4"/>
    <w:rsid w:val="00A157AA"/>
    <w:rsid w:val="00A82DCC"/>
    <w:rsid w:val="00A84708"/>
    <w:rsid w:val="00A93E70"/>
    <w:rsid w:val="00AB1468"/>
    <w:rsid w:val="00AD10BC"/>
    <w:rsid w:val="00AF28B9"/>
    <w:rsid w:val="00AF5AAB"/>
    <w:rsid w:val="00B04B17"/>
    <w:rsid w:val="00B137B0"/>
    <w:rsid w:val="00B23DE2"/>
    <w:rsid w:val="00B3399A"/>
    <w:rsid w:val="00B843BA"/>
    <w:rsid w:val="00B85946"/>
    <w:rsid w:val="00B97C07"/>
    <w:rsid w:val="00BC4F48"/>
    <w:rsid w:val="00BD67A3"/>
    <w:rsid w:val="00BE3B35"/>
    <w:rsid w:val="00BF74FD"/>
    <w:rsid w:val="00BF77BD"/>
    <w:rsid w:val="00C02E26"/>
    <w:rsid w:val="00C067C5"/>
    <w:rsid w:val="00C87746"/>
    <w:rsid w:val="00C925C2"/>
    <w:rsid w:val="00CB586A"/>
    <w:rsid w:val="00CB6772"/>
    <w:rsid w:val="00CC05D9"/>
    <w:rsid w:val="00CD7582"/>
    <w:rsid w:val="00D0020C"/>
    <w:rsid w:val="00D06E8C"/>
    <w:rsid w:val="00D200C1"/>
    <w:rsid w:val="00D54DB9"/>
    <w:rsid w:val="00D568D3"/>
    <w:rsid w:val="00D62895"/>
    <w:rsid w:val="00D65641"/>
    <w:rsid w:val="00D73E18"/>
    <w:rsid w:val="00D74C89"/>
    <w:rsid w:val="00D81F4E"/>
    <w:rsid w:val="00D96CDD"/>
    <w:rsid w:val="00DB5CBE"/>
    <w:rsid w:val="00DE06AE"/>
    <w:rsid w:val="00E04625"/>
    <w:rsid w:val="00E07191"/>
    <w:rsid w:val="00E12DED"/>
    <w:rsid w:val="00E26B70"/>
    <w:rsid w:val="00E27940"/>
    <w:rsid w:val="00E35622"/>
    <w:rsid w:val="00E42361"/>
    <w:rsid w:val="00E6012B"/>
    <w:rsid w:val="00E639C3"/>
    <w:rsid w:val="00E664C1"/>
    <w:rsid w:val="00E76367"/>
    <w:rsid w:val="00EB6F99"/>
    <w:rsid w:val="00ED3417"/>
    <w:rsid w:val="00EE14AA"/>
    <w:rsid w:val="00EE2EF2"/>
    <w:rsid w:val="00EE5058"/>
    <w:rsid w:val="00EE70D2"/>
    <w:rsid w:val="00F005A0"/>
    <w:rsid w:val="00F12710"/>
    <w:rsid w:val="00F17EBE"/>
    <w:rsid w:val="00F2478F"/>
    <w:rsid w:val="00F25533"/>
    <w:rsid w:val="00F52378"/>
    <w:rsid w:val="00F56258"/>
    <w:rsid w:val="00F6077F"/>
    <w:rsid w:val="00F63B5F"/>
    <w:rsid w:val="00F7258B"/>
    <w:rsid w:val="00FB1FDA"/>
    <w:rsid w:val="00FE49BB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B4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  <w:style w:type="paragraph" w:customStyle="1" w:styleId="TextRight">
    <w:name w:val="TextRight"/>
    <w:basedOn w:val="Normal"/>
    <w:next w:val="Normal"/>
    <w:uiPriority w:val="5"/>
    <w:qFormat/>
    <w:rsid w:val="00624BA1"/>
    <w:pPr>
      <w:spacing w:after="0" w:line="288" w:lineRule="auto"/>
      <w:ind w:left="170" w:right="0"/>
    </w:pPr>
    <w:rPr>
      <w:rFonts w:cs="Times New Roman (Body CS)"/>
      <w:color w:val="404040" w:themeColor="text1" w:themeTint="BF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32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hinyusifli/solita_dev_academy%20" TargetMode="External"/><Relationship Id="rId18" Type="http://schemas.openxmlformats.org/officeDocument/2006/relationships/hyperlink" Target="https://github.com/shahinyusifli/discussion_forum_net%2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shahin-yusifli/" TargetMode="External"/><Relationship Id="rId17" Type="http://schemas.openxmlformats.org/officeDocument/2006/relationships/hyperlink" Target="https://github.com/shahinyusifli/movie_list_A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hinyusifli/data-analysis-of-fdic-failed-banks" TargetMode="External"/><Relationship Id="rId20" Type="http://schemas.openxmlformats.org/officeDocument/2006/relationships/hyperlink" Target="https://github.com/shahinyusifli/solita_dev_academy%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hinyusifli98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shahinyusifli/SQL_daily_tasks_small_company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shahinyusifli/discusion_form_front_en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slifestyle-app.net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in.yusifli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B1E7E5AF994621A82B456C90533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741BD-4D1D-4643-B8EB-B69144E8F321}"/>
      </w:docPartPr>
      <w:docPartBody>
        <w:p w:rsidR="00C407CB" w:rsidRDefault="0025122C">
          <w:pPr>
            <w:pStyle w:val="69B1E7E5AF994621A82B456C9053333B"/>
          </w:pPr>
          <w:r w:rsidRPr="0096554D">
            <w:t>Experience</w:t>
          </w:r>
        </w:p>
      </w:docPartBody>
    </w:docPart>
    <w:docPart>
      <w:docPartPr>
        <w:name w:val="79799DE6A8E74CED82780F180FD89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70EFA-E305-4E4F-8779-9B46FDC6B763}"/>
      </w:docPartPr>
      <w:docPartBody>
        <w:p w:rsidR="00C407CB" w:rsidRDefault="0025122C">
          <w:pPr>
            <w:pStyle w:val="79799DE6A8E74CED82780F180FD8931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19"/>
    <w:rsid w:val="00063B45"/>
    <w:rsid w:val="000F15DC"/>
    <w:rsid w:val="001164F2"/>
    <w:rsid w:val="0025122C"/>
    <w:rsid w:val="00280759"/>
    <w:rsid w:val="002A5E6D"/>
    <w:rsid w:val="00342C19"/>
    <w:rsid w:val="00390C07"/>
    <w:rsid w:val="00452088"/>
    <w:rsid w:val="005D53B0"/>
    <w:rsid w:val="0067657A"/>
    <w:rsid w:val="006A10D3"/>
    <w:rsid w:val="006C6E81"/>
    <w:rsid w:val="00A356AD"/>
    <w:rsid w:val="00A85B91"/>
    <w:rsid w:val="00A95808"/>
    <w:rsid w:val="00AD75D5"/>
    <w:rsid w:val="00B022BA"/>
    <w:rsid w:val="00B63CF1"/>
    <w:rsid w:val="00BC0001"/>
    <w:rsid w:val="00C407CB"/>
    <w:rsid w:val="00CD17F0"/>
    <w:rsid w:val="00D6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1E7E5AF994621A82B456C9053333B">
    <w:name w:val="69B1E7E5AF994621A82B456C9053333B"/>
  </w:style>
  <w:style w:type="character" w:styleId="Emphasis">
    <w:name w:val="Emphasis"/>
    <w:basedOn w:val="DefaultParagraphFont"/>
    <w:uiPriority w:val="7"/>
    <w:unhideWhenUsed/>
    <w:qFormat/>
    <w:rPr>
      <w:i/>
      <w:iCs/>
      <w:color w:val="595959" w:themeColor="text1" w:themeTint="A6"/>
    </w:rPr>
  </w:style>
  <w:style w:type="paragraph" w:customStyle="1" w:styleId="79799DE6A8E74CED82780F180FD8931D">
    <w:name w:val="79799DE6A8E74CED82780F180FD8931D"/>
  </w:style>
  <w:style w:type="paragraph" w:styleId="ListBullet">
    <w:name w:val="List Bullet"/>
    <w:basedOn w:val="Normal"/>
    <w:uiPriority w:val="11"/>
    <w:unhideWhenUsed/>
    <w:qFormat/>
    <w:rsid w:val="00342C19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286255C-3F4D-4DF7-9A0D-61FC00AB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2023-07-18T12:11:00Z</dcterms:created>
  <dcterms:modified xsi:type="dcterms:W3CDTF">2023-07-22T06:12:00Z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5ba5fd89-8796-4c39-8eed-6f5acbb1b084</vt:lpwstr>
  </property>
</Properties>
</file>